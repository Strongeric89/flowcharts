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831" w:rsidRDefault="00813814" w:rsidP="00813814">
      <w:pPr>
        <w:pStyle w:val="Heading1"/>
        <w:rPr>
          <w:u w:val="single"/>
        </w:rPr>
      </w:pPr>
      <w:r w:rsidRPr="00813814">
        <w:rPr>
          <w:u w:val="single"/>
        </w:rPr>
        <w:t>README File</w:t>
      </w:r>
    </w:p>
    <w:p w:rsidR="00813814" w:rsidRDefault="00813814" w:rsidP="00813814"/>
    <w:p w:rsidR="00813814" w:rsidRDefault="00813814" w:rsidP="00813814">
      <w:r>
        <w:t>Step 1. Start the Game.</w:t>
      </w:r>
    </w:p>
    <w:p w:rsidR="00813814" w:rsidRDefault="00813814" w:rsidP="00813814">
      <w:r>
        <w:br/>
        <w:t>Step 2. Initialize variables</w:t>
      </w:r>
    </w:p>
    <w:p w:rsidR="00813814" w:rsidRDefault="00813814" w:rsidP="00813814">
      <w:pPr>
        <w:pStyle w:val="ListParagraph"/>
        <w:numPr>
          <w:ilvl w:val="0"/>
          <w:numId w:val="4"/>
        </w:numPr>
      </w:pPr>
      <w:r>
        <w:t>rounds=5(used to count the amount of games)</w:t>
      </w:r>
    </w:p>
    <w:p w:rsidR="00813814" w:rsidRDefault="00813814" w:rsidP="00813814">
      <w:pPr>
        <w:pStyle w:val="ListParagraph"/>
        <w:numPr>
          <w:ilvl w:val="0"/>
          <w:numId w:val="4"/>
        </w:numPr>
      </w:pPr>
      <w:proofErr w:type="spellStart"/>
      <w:r>
        <w:t>userSco</w:t>
      </w:r>
      <w:r w:rsidR="002C649C">
        <w:t>re</w:t>
      </w:r>
      <w:proofErr w:type="spellEnd"/>
      <w:r w:rsidR="002C649C">
        <w:t xml:space="preserve">=0 (used to count up the </w:t>
      </w:r>
      <w:proofErr w:type="spellStart"/>
      <w:r w:rsidR="002C649C">
        <w:t>user</w:t>
      </w:r>
      <w:r>
        <w:t>Score</w:t>
      </w:r>
      <w:proofErr w:type="spellEnd"/>
      <w:r>
        <w:t xml:space="preserve"> when attempting a word)</w:t>
      </w:r>
    </w:p>
    <w:p w:rsidR="00813814" w:rsidRDefault="00813814" w:rsidP="00813814">
      <w:pPr>
        <w:pStyle w:val="ListParagraph"/>
        <w:numPr>
          <w:ilvl w:val="0"/>
          <w:numId w:val="4"/>
        </w:numPr>
      </w:pPr>
      <w:proofErr w:type="spellStart"/>
      <w:r>
        <w:t>playagain</w:t>
      </w:r>
      <w:proofErr w:type="spellEnd"/>
      <w:r>
        <w:t>=’n’ (used as an exit point to the loop of continue game)</w:t>
      </w:r>
    </w:p>
    <w:p w:rsidR="00813814" w:rsidRDefault="00813814" w:rsidP="00813814">
      <w:pPr>
        <w:pStyle w:val="ListParagraph"/>
        <w:numPr>
          <w:ilvl w:val="0"/>
          <w:numId w:val="4"/>
        </w:numPr>
      </w:pPr>
      <w:proofErr w:type="spellStart"/>
      <w:r>
        <w:t>bestword</w:t>
      </w:r>
      <w:proofErr w:type="spellEnd"/>
      <w:r>
        <w:t xml:space="preserve"> (left blank until the word with the most amount of characters will be stored to this variable)</w:t>
      </w:r>
    </w:p>
    <w:p w:rsidR="00813814" w:rsidRDefault="00813814" w:rsidP="00813814">
      <w:pPr>
        <w:pStyle w:val="ListParagraph"/>
        <w:numPr>
          <w:ilvl w:val="0"/>
          <w:numId w:val="4"/>
        </w:numPr>
      </w:pPr>
      <w:r>
        <w:t xml:space="preserve">array </w:t>
      </w:r>
      <w:proofErr w:type="spellStart"/>
      <w:r>
        <w:t>myLetters</w:t>
      </w:r>
      <w:proofErr w:type="spellEnd"/>
      <w:r>
        <w:t>[100] (as specified in question. 100 characters)</w:t>
      </w:r>
      <w:r w:rsidR="002C649C">
        <w:t xml:space="preserve"> see note**</w:t>
      </w:r>
    </w:p>
    <w:p w:rsidR="00813814" w:rsidRDefault="00813814" w:rsidP="00813814">
      <w:pPr>
        <w:pStyle w:val="ListParagraph"/>
        <w:numPr>
          <w:ilvl w:val="0"/>
          <w:numId w:val="4"/>
        </w:numPr>
      </w:pPr>
      <w:r>
        <w:t>random(0,99) (this is a random function to pick a random number between 0-99)</w:t>
      </w:r>
    </w:p>
    <w:p w:rsidR="00813814" w:rsidRDefault="00813814" w:rsidP="00813814">
      <w:pPr>
        <w:pStyle w:val="ListParagraph"/>
        <w:numPr>
          <w:ilvl w:val="0"/>
          <w:numId w:val="4"/>
        </w:numPr>
      </w:pPr>
      <w:proofErr w:type="spellStart"/>
      <w:r>
        <w:t>RandomLetterCounter</w:t>
      </w:r>
      <w:proofErr w:type="spellEnd"/>
      <w:r>
        <w:t>=0(used as a counter to generate 9 random letters)</w:t>
      </w:r>
    </w:p>
    <w:p w:rsidR="00813814" w:rsidRDefault="00813814" w:rsidP="00813814">
      <w:pPr>
        <w:pStyle w:val="ListParagraph"/>
        <w:numPr>
          <w:ilvl w:val="0"/>
          <w:numId w:val="4"/>
        </w:numPr>
      </w:pPr>
      <w:proofErr w:type="spellStart"/>
      <w:r>
        <w:t>GameLetters</w:t>
      </w:r>
      <w:proofErr w:type="spellEnd"/>
      <w:r>
        <w:t xml:space="preserve"> (from the array list </w:t>
      </w:r>
      <w:proofErr w:type="spellStart"/>
      <w:r>
        <w:t>myLetters</w:t>
      </w:r>
      <w:proofErr w:type="spellEnd"/>
      <w:r>
        <w:t>[100] the actual game letters for the user to create a word will be this variable)</w:t>
      </w:r>
    </w:p>
    <w:p w:rsidR="00813814" w:rsidRDefault="00813814" w:rsidP="00813814">
      <w:r>
        <w:t xml:space="preserve">Step 3.  Is rounds &gt; 0 (if yes proceed to step 4. If NOT proceed to </w:t>
      </w:r>
      <w:r w:rsidRPr="00813814">
        <w:rPr>
          <w:highlight w:val="yellow"/>
        </w:rPr>
        <w:t>step 15</w:t>
      </w:r>
      <w:r>
        <w:t>)</w:t>
      </w:r>
    </w:p>
    <w:p w:rsidR="00813814" w:rsidRDefault="00813814" w:rsidP="00813814">
      <w:r>
        <w:t>Step 4.  Is random letter counter equal to 9 (it was initialized as 0. So therefor it must run a loop 9 times to choose 9 random letters)</w:t>
      </w:r>
    </w:p>
    <w:p w:rsidR="00813814" w:rsidRDefault="00813814" w:rsidP="00813814">
      <w:r>
        <w:t>Step 5. The variable position is created out of picking a random number between 0-99.</w:t>
      </w:r>
    </w:p>
    <w:p w:rsidR="00813814" w:rsidRDefault="00813814" w:rsidP="00813814">
      <w:r>
        <w:tab/>
        <w:t xml:space="preserve">The 9 </w:t>
      </w:r>
      <w:proofErr w:type="gramStart"/>
      <w:r>
        <w:t>or[</w:t>
      </w:r>
      <w:proofErr w:type="spellStart"/>
      <w:proofErr w:type="gramEnd"/>
      <w:r>
        <w:t>randomLettercounter</w:t>
      </w:r>
      <w:proofErr w:type="spellEnd"/>
      <w:r>
        <w:t>] game letter</w:t>
      </w:r>
      <w:r w:rsidR="002C649C">
        <w:t xml:space="preserve">s  are then generated from the array list </w:t>
      </w:r>
      <w:proofErr w:type="spellStart"/>
      <w:r w:rsidR="002C649C">
        <w:t>myLetters</w:t>
      </w:r>
      <w:proofErr w:type="spellEnd"/>
      <w:r w:rsidR="002C649C">
        <w:t>[</w:t>
      </w:r>
      <w:proofErr w:type="spellStart"/>
      <w:r w:rsidR="002C649C">
        <w:t>posti</w:t>
      </w:r>
      <w:r>
        <w:t>on</w:t>
      </w:r>
      <w:proofErr w:type="spellEnd"/>
      <w:r>
        <w:t xml:space="preserve">] from the random number </w:t>
      </w:r>
      <w:r w:rsidR="002C649C">
        <w:t>generator</w:t>
      </w:r>
      <w:r>
        <w:t xml:space="preserve"> 0-99. Once 9 letters the loop is equal to 9 (from the Random </w:t>
      </w:r>
      <w:proofErr w:type="spellStart"/>
      <w:r>
        <w:t>letterCount</w:t>
      </w:r>
      <w:r w:rsidR="002C649C">
        <w:t>er</w:t>
      </w:r>
      <w:proofErr w:type="spellEnd"/>
      <w:r w:rsidR="002C649C">
        <w:t xml:space="preserve"> ++)</w:t>
      </w:r>
      <w:r>
        <w:t>. 9 letters are generated go to step 6.</w:t>
      </w:r>
    </w:p>
    <w:p w:rsidR="00813814" w:rsidRDefault="00813814" w:rsidP="00813814">
      <w:r>
        <w:t xml:space="preserve">Step 6. Print out the Game letters [position] </w:t>
      </w:r>
      <w:proofErr w:type="spellStart"/>
      <w:r>
        <w:t>i</w:t>
      </w:r>
      <w:r w:rsidR="002C649C">
        <w:t>.</w:t>
      </w:r>
      <w:r>
        <w:t>e</w:t>
      </w:r>
      <w:proofErr w:type="spellEnd"/>
      <w:r>
        <w:t xml:space="preserve"> </w:t>
      </w:r>
      <w:proofErr w:type="gramStart"/>
      <w:r>
        <w:t>random(</w:t>
      </w:r>
      <w:proofErr w:type="gramEnd"/>
      <w:r>
        <w:t xml:space="preserve">0,99) </w:t>
      </w:r>
    </w:p>
    <w:p w:rsidR="00813814" w:rsidRDefault="00813814" w:rsidP="00813814">
      <w:r>
        <w:t>Step 7 Ask the user to create a word from the 9 random letters</w:t>
      </w:r>
    </w:p>
    <w:p w:rsidR="00813814" w:rsidRDefault="00813814" w:rsidP="00813814">
      <w:r>
        <w:t xml:space="preserve">Step 8. Read in the users attempt to variable </w:t>
      </w:r>
      <w:proofErr w:type="spellStart"/>
      <w:r>
        <w:t>userword</w:t>
      </w:r>
      <w:proofErr w:type="spellEnd"/>
      <w:r w:rsidR="002C649C">
        <w:t xml:space="preserve">. IF the </w:t>
      </w:r>
      <w:proofErr w:type="spellStart"/>
      <w:r w:rsidR="002C649C">
        <w:t>GameLetters</w:t>
      </w:r>
      <w:proofErr w:type="spellEnd"/>
      <w:r w:rsidR="002C649C">
        <w:t xml:space="preserve"> characters contain more than one of the same characters from </w:t>
      </w:r>
      <w:proofErr w:type="spellStart"/>
      <w:r w:rsidR="002C649C">
        <w:t>myLetters</w:t>
      </w:r>
      <w:proofErr w:type="spellEnd"/>
      <w:r w:rsidR="002C649C">
        <w:t xml:space="preserve">, print “The game Letters can only contain one of the same letters”. Go back to step 4. If the </w:t>
      </w:r>
      <w:proofErr w:type="spellStart"/>
      <w:r w:rsidR="002C649C">
        <w:t>GameLetters</w:t>
      </w:r>
      <w:proofErr w:type="spellEnd"/>
      <w:r w:rsidR="002C649C">
        <w:t xml:space="preserve"> do contain ONLY one of each letter from </w:t>
      </w:r>
      <w:proofErr w:type="spellStart"/>
      <w:proofErr w:type="gramStart"/>
      <w:r w:rsidR="002C649C">
        <w:t>myLetters</w:t>
      </w:r>
      <w:proofErr w:type="spellEnd"/>
      <w:r w:rsidR="002C649C">
        <w:t>[</w:t>
      </w:r>
      <w:proofErr w:type="gramEnd"/>
      <w:r w:rsidR="002C649C">
        <w:t>100] array go to step 9.</w:t>
      </w:r>
    </w:p>
    <w:p w:rsidR="00813814" w:rsidRDefault="00813814" w:rsidP="00813814">
      <w:r>
        <w:t xml:space="preserve">Step9. A counter is </w:t>
      </w:r>
      <w:proofErr w:type="gramStart"/>
      <w:r>
        <w:t>set(</w:t>
      </w:r>
      <w:proofErr w:type="gramEnd"/>
      <w:r>
        <w:t xml:space="preserve">set to 0) up to iterate over the users string input. Also a variable </w:t>
      </w:r>
      <w:proofErr w:type="spellStart"/>
      <w:r>
        <w:t>userword.length</w:t>
      </w:r>
      <w:proofErr w:type="spellEnd"/>
      <w:r>
        <w:t xml:space="preserve"> is set up to count the amount of letters</w:t>
      </w:r>
    </w:p>
    <w:p w:rsidR="00813814" w:rsidRDefault="00813814" w:rsidP="00813814">
      <w:r>
        <w:t xml:space="preserve">Step 10. Is the </w:t>
      </w:r>
      <w:proofErr w:type="gramStart"/>
      <w:r>
        <w:t>counter(</w:t>
      </w:r>
      <w:proofErr w:type="gramEnd"/>
      <w:r>
        <w:t xml:space="preserve">of 0) equal to </w:t>
      </w:r>
      <w:proofErr w:type="spellStart"/>
      <w:r>
        <w:t>userword.length</w:t>
      </w:r>
      <w:proofErr w:type="spellEnd"/>
      <w:r>
        <w:t xml:space="preserve">? </w:t>
      </w:r>
      <w:proofErr w:type="gramStart"/>
      <w:r>
        <w:t>if</w:t>
      </w:r>
      <w:proofErr w:type="gramEnd"/>
      <w:r>
        <w:t xml:space="preserve"> not got to step 11. If </w:t>
      </w:r>
      <w:proofErr w:type="gramStart"/>
      <w:r>
        <w:t>Yes</w:t>
      </w:r>
      <w:proofErr w:type="gramEnd"/>
      <w:r>
        <w:t xml:space="preserve"> go to </w:t>
      </w:r>
      <w:r w:rsidRPr="00813814">
        <w:rPr>
          <w:highlight w:val="yellow"/>
        </w:rPr>
        <w:t>step 13</w:t>
      </w:r>
    </w:p>
    <w:p w:rsidR="00813814" w:rsidRDefault="00813814" w:rsidP="00813814">
      <w:r>
        <w:t xml:space="preserve">Step 11. Is </w:t>
      </w:r>
      <w:proofErr w:type="spellStart"/>
      <w:proofErr w:type="gramStart"/>
      <w:r>
        <w:t>userword</w:t>
      </w:r>
      <w:proofErr w:type="spellEnd"/>
      <w:r>
        <w:t>[</w:t>
      </w:r>
      <w:proofErr w:type="gramEnd"/>
      <w:r>
        <w:t>counter] in game letters? (</w:t>
      </w:r>
      <w:proofErr w:type="gramStart"/>
      <w:r>
        <w:t>this</w:t>
      </w:r>
      <w:proofErr w:type="gramEnd"/>
      <w:r>
        <w:t xml:space="preserve"> is checking of the letters the user put in were all included in the game letters). If yes the counter increments by 1 to check every letter of the users word. If not go to step 12.</w:t>
      </w:r>
    </w:p>
    <w:p w:rsidR="00813814" w:rsidRDefault="00813814" w:rsidP="00813814">
      <w:r>
        <w:t xml:space="preserve">Step 12. If the user creates a word out of letters that were not included in the game </w:t>
      </w:r>
      <w:proofErr w:type="gramStart"/>
      <w:r>
        <w:t>letters(</w:t>
      </w:r>
      <w:proofErr w:type="gramEnd"/>
      <w:r>
        <w:t>9 rand</w:t>
      </w:r>
      <w:r w:rsidR="002C649C">
        <w:t>om letters) the output “INVALID</w:t>
      </w:r>
      <w:r>
        <w:t xml:space="preserve"> WORD. TRY AGAIN” and reverts back to step 4 to regenerate 9 more random letters.</w:t>
      </w:r>
    </w:p>
    <w:p w:rsidR="00813814" w:rsidRDefault="00813814" w:rsidP="00813814">
      <w:r w:rsidRPr="00813814">
        <w:rPr>
          <w:highlight w:val="yellow"/>
        </w:rPr>
        <w:lastRenderedPageBreak/>
        <w:t>Step 13</w:t>
      </w:r>
      <w:r>
        <w:t xml:space="preserve">. Now a check is being made to see if the </w:t>
      </w:r>
      <w:proofErr w:type="spellStart"/>
      <w:r>
        <w:t>usersword.length</w:t>
      </w:r>
      <w:proofErr w:type="spellEnd"/>
      <w:r>
        <w:t xml:space="preserve"> is less than </w:t>
      </w:r>
      <w:proofErr w:type="spellStart"/>
      <w:r>
        <w:t>bestword.length</w:t>
      </w:r>
      <w:proofErr w:type="spellEnd"/>
      <w:r>
        <w:t xml:space="preserve">. If NOT then </w:t>
      </w:r>
      <w:proofErr w:type="spellStart"/>
      <w:r>
        <w:t>userword.length</w:t>
      </w:r>
      <w:proofErr w:type="spellEnd"/>
      <w:r>
        <w:t xml:space="preserve"> becomes the value of score and rounds decrements by 1 and reverts to step 3. If yes proceed to step 14.</w:t>
      </w:r>
      <w:r w:rsidR="00105E4F">
        <w:t xml:space="preserve"> And </w:t>
      </w:r>
      <w:proofErr w:type="spellStart"/>
      <w:r w:rsidR="00105E4F">
        <w:t>GameLetters</w:t>
      </w:r>
      <w:proofErr w:type="spellEnd"/>
      <w:r w:rsidR="00105E4F">
        <w:t xml:space="preserve"> is also decremented from </w:t>
      </w:r>
      <w:proofErr w:type="spellStart"/>
      <w:proofErr w:type="gramStart"/>
      <w:r w:rsidR="00105E4F">
        <w:t>myLetters</w:t>
      </w:r>
      <w:proofErr w:type="spellEnd"/>
      <w:r w:rsidR="00105E4F">
        <w:t>[</w:t>
      </w:r>
      <w:proofErr w:type="gramEnd"/>
      <w:r w:rsidR="00105E4F">
        <w:t>100] array. This is to prevent the same lette</w:t>
      </w:r>
      <w:bookmarkStart w:id="0" w:name="_GoBack"/>
      <w:bookmarkEnd w:id="0"/>
      <w:r w:rsidR="00105E4F">
        <w:t>rs from being generator in the following rounds</w:t>
      </w:r>
    </w:p>
    <w:p w:rsidR="00813814" w:rsidRDefault="00813814" w:rsidP="00813814">
      <w:r>
        <w:t xml:space="preserve">Step 14. If the </w:t>
      </w:r>
      <w:proofErr w:type="spellStart"/>
      <w:r>
        <w:t>userword.length</w:t>
      </w:r>
      <w:proofErr w:type="spellEnd"/>
      <w:r>
        <w:t xml:space="preserve"> is greater than the </w:t>
      </w:r>
      <w:proofErr w:type="spellStart"/>
      <w:r>
        <w:t>bestword.lenght</w:t>
      </w:r>
      <w:proofErr w:type="spellEnd"/>
      <w:r>
        <w:t xml:space="preserve"> then the </w:t>
      </w:r>
      <w:proofErr w:type="spellStart"/>
      <w:r>
        <w:t>userword</w:t>
      </w:r>
      <w:proofErr w:type="spellEnd"/>
      <w:r>
        <w:t xml:space="preserve"> becomes the </w:t>
      </w:r>
      <w:proofErr w:type="spellStart"/>
      <w:r>
        <w:t>bestword</w:t>
      </w:r>
      <w:proofErr w:type="spellEnd"/>
      <w:r>
        <w:t xml:space="preserve"> (based on its character count) and also the score is the value of the </w:t>
      </w:r>
      <w:proofErr w:type="spellStart"/>
      <w:r>
        <w:t>userword.length</w:t>
      </w:r>
      <w:proofErr w:type="spellEnd"/>
      <w:r>
        <w:t xml:space="preserve">. </w:t>
      </w:r>
      <w:proofErr w:type="gramStart"/>
      <w:r>
        <w:t>rounds</w:t>
      </w:r>
      <w:proofErr w:type="gramEnd"/>
      <w:r>
        <w:t xml:space="preserve"> decrements by 1 and reverts to step 3.</w:t>
      </w:r>
      <w:r w:rsidR="00105E4F">
        <w:t xml:space="preserve"> And </w:t>
      </w:r>
      <w:proofErr w:type="spellStart"/>
      <w:r w:rsidR="00105E4F">
        <w:t>GameLetters</w:t>
      </w:r>
      <w:proofErr w:type="spellEnd"/>
      <w:r w:rsidR="00105E4F">
        <w:t xml:space="preserve"> is also decremented from </w:t>
      </w:r>
      <w:proofErr w:type="spellStart"/>
      <w:proofErr w:type="gramStart"/>
      <w:r w:rsidR="00105E4F">
        <w:t>myLetters</w:t>
      </w:r>
      <w:proofErr w:type="spellEnd"/>
      <w:r w:rsidR="00105E4F">
        <w:t>[</w:t>
      </w:r>
      <w:proofErr w:type="gramEnd"/>
      <w:r w:rsidR="00105E4F">
        <w:t>100] array.</w:t>
      </w:r>
      <w:r w:rsidR="00105E4F" w:rsidRPr="00105E4F">
        <w:t xml:space="preserve"> </w:t>
      </w:r>
      <w:r w:rsidR="00105E4F">
        <w:t>This is to prevent the same letters from being generator in the following rounds</w:t>
      </w:r>
    </w:p>
    <w:p w:rsidR="00813814" w:rsidRDefault="00813814" w:rsidP="00813814">
      <w:r w:rsidRPr="00813814">
        <w:rPr>
          <w:highlight w:val="yellow"/>
        </w:rPr>
        <w:t>Step 15</w:t>
      </w:r>
      <w:r>
        <w:t>. Once rounds decrement by 5(</w:t>
      </w:r>
      <w:proofErr w:type="spellStart"/>
      <w:r>
        <w:t>ie</w:t>
      </w:r>
      <w:proofErr w:type="spellEnd"/>
      <w:r>
        <w:t xml:space="preserve"> 5 games happen and there are 0 games left) </w:t>
      </w:r>
      <w:proofErr w:type="gramStart"/>
      <w:r>
        <w:t>The</w:t>
      </w:r>
      <w:proofErr w:type="gramEnd"/>
      <w:r>
        <w:t xml:space="preserve"> user is prompted to play again</w:t>
      </w:r>
    </w:p>
    <w:p w:rsidR="00813814" w:rsidRDefault="00813814" w:rsidP="00813814">
      <w:r>
        <w:t>Step 16. The users input is read in</w:t>
      </w:r>
    </w:p>
    <w:p w:rsidR="00813814" w:rsidRDefault="00813814" w:rsidP="00813814">
      <w:r>
        <w:t xml:space="preserve">Step 17. If the user entered ‘n’ then score is outputted along with the </w:t>
      </w:r>
      <w:proofErr w:type="spellStart"/>
      <w:r>
        <w:t>bestword</w:t>
      </w:r>
      <w:proofErr w:type="spellEnd"/>
      <w:r>
        <w:t xml:space="preserve"> stored. If the user entered </w:t>
      </w:r>
      <w:proofErr w:type="gramStart"/>
      <w:r>
        <w:t>an</w:t>
      </w:r>
      <w:proofErr w:type="gramEnd"/>
      <w:r>
        <w:t xml:space="preserve"> value other than ‘n’ proceed to </w:t>
      </w:r>
      <w:r w:rsidRPr="00813814">
        <w:rPr>
          <w:highlight w:val="yellow"/>
        </w:rPr>
        <w:t>step 19</w:t>
      </w:r>
    </w:p>
    <w:p w:rsidR="00813814" w:rsidRDefault="00813814" w:rsidP="00813814">
      <w:r>
        <w:t>Step 18. The game ends.</w:t>
      </w:r>
    </w:p>
    <w:p w:rsidR="00813814" w:rsidRDefault="00813814" w:rsidP="00813814">
      <w:r w:rsidRPr="00813814">
        <w:rPr>
          <w:highlight w:val="yellow"/>
        </w:rPr>
        <w:t>Step 19</w:t>
      </w:r>
      <w:r>
        <w:t>.if the user had entered anything other than ‘n’ to continue then they chose to play the game again. This reverts the user to step 1. Where all variables are set to default value and the game begins from the start.</w:t>
      </w:r>
    </w:p>
    <w:p w:rsidR="00813814" w:rsidRPr="00813814" w:rsidRDefault="00813814" w:rsidP="00813814">
      <w:r>
        <w:br/>
      </w:r>
      <w:r>
        <w:tab/>
      </w:r>
    </w:p>
    <w:sectPr w:rsidR="00813814" w:rsidRPr="0081381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324" w:rsidRDefault="00176324" w:rsidP="00F73AD9">
      <w:pPr>
        <w:spacing w:after="0" w:line="240" w:lineRule="auto"/>
      </w:pPr>
      <w:r>
        <w:separator/>
      </w:r>
    </w:p>
  </w:endnote>
  <w:endnote w:type="continuationSeparator" w:id="0">
    <w:p w:rsidR="00176324" w:rsidRDefault="00176324" w:rsidP="00F7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AD9" w:rsidRDefault="00F73AD9">
    <w:pPr>
      <w:pStyle w:val="Footer"/>
    </w:pPr>
    <w:r>
      <w:t>C15708709</w:t>
    </w:r>
    <w:r>
      <w:ptab w:relativeTo="margin" w:alignment="center" w:leader="none"/>
    </w:r>
    <w:r>
      <w:ptab w:relativeTo="margin" w:alignment="right" w:leader="none"/>
    </w:r>
    <w:r>
      <w:fldChar w:fldCharType="begin"/>
    </w:r>
    <w:r>
      <w:instrText xml:space="preserve"> DATE \@ "dd/MM/yyyy" </w:instrText>
    </w:r>
    <w:r>
      <w:fldChar w:fldCharType="separate"/>
    </w:r>
    <w:r w:rsidR="002C649C">
      <w:rPr>
        <w:noProof/>
      </w:rPr>
      <w:t>16/11/2015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324" w:rsidRDefault="00176324" w:rsidP="00F73AD9">
      <w:pPr>
        <w:spacing w:after="0" w:line="240" w:lineRule="auto"/>
      </w:pPr>
      <w:r>
        <w:separator/>
      </w:r>
    </w:p>
  </w:footnote>
  <w:footnote w:type="continuationSeparator" w:id="0">
    <w:p w:rsidR="00176324" w:rsidRDefault="00176324" w:rsidP="00F73A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AD9" w:rsidRDefault="00F73AD9">
    <w:pPr>
      <w:pStyle w:val="Header"/>
    </w:pPr>
    <w:r>
      <w:t xml:space="preserve">Program Design </w:t>
    </w:r>
    <w:r>
      <w:tab/>
    </w:r>
    <w:r w:rsidR="00813814">
      <w:t>Flowchart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692B"/>
    <w:multiLevelType w:val="hybridMultilevel"/>
    <w:tmpl w:val="D8CA37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5F5720"/>
    <w:multiLevelType w:val="hybridMultilevel"/>
    <w:tmpl w:val="79FAFA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34F57B0"/>
    <w:multiLevelType w:val="hybridMultilevel"/>
    <w:tmpl w:val="8B7A3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8B6CB0"/>
    <w:multiLevelType w:val="hybridMultilevel"/>
    <w:tmpl w:val="F1609C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814"/>
    <w:rsid w:val="000361A7"/>
    <w:rsid w:val="00105E4F"/>
    <w:rsid w:val="00176324"/>
    <w:rsid w:val="002C649C"/>
    <w:rsid w:val="00813814"/>
    <w:rsid w:val="00B22F94"/>
    <w:rsid w:val="00E47E31"/>
    <w:rsid w:val="00F73A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FA950F-0CF5-4A1D-B6A8-52436E00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AD9"/>
  </w:style>
  <w:style w:type="paragraph" w:styleId="Footer">
    <w:name w:val="footer"/>
    <w:basedOn w:val="Normal"/>
    <w:link w:val="FooterChar"/>
    <w:uiPriority w:val="99"/>
    <w:unhideWhenUsed/>
    <w:rsid w:val="00F73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AD9"/>
  </w:style>
  <w:style w:type="character" w:styleId="Hyperlink">
    <w:name w:val="Hyperlink"/>
    <w:basedOn w:val="DefaultParagraphFont"/>
    <w:uiPriority w:val="99"/>
    <w:unhideWhenUsed/>
    <w:rsid w:val="00F73AD9"/>
    <w:rPr>
      <w:color w:val="0563C1" w:themeColor="hyperlink"/>
      <w:u w:val="single"/>
    </w:rPr>
  </w:style>
  <w:style w:type="character" w:customStyle="1" w:styleId="Heading1Char">
    <w:name w:val="Heading 1 Char"/>
    <w:basedOn w:val="DefaultParagraphFont"/>
    <w:link w:val="Heading1"/>
    <w:uiPriority w:val="9"/>
    <w:rsid w:val="0081381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Year%201\Semester%201\Program%20Design\program%20design%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program design assignments</Template>
  <TotalTime>44</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Strong</dc:creator>
  <cp:keywords/>
  <dc:description/>
  <cp:lastModifiedBy>Eric Strong</cp:lastModifiedBy>
  <cp:revision>3</cp:revision>
  <dcterms:created xsi:type="dcterms:W3CDTF">2015-10-27T11:31:00Z</dcterms:created>
  <dcterms:modified xsi:type="dcterms:W3CDTF">2015-11-16T19:06:00Z</dcterms:modified>
</cp:coreProperties>
</file>