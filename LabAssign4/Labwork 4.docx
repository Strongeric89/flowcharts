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31" w:rsidRDefault="003E36B5" w:rsidP="003E36B5">
      <w:pPr>
        <w:tabs>
          <w:tab w:val="left" w:pos="2130"/>
        </w:tabs>
      </w:pPr>
      <w:r>
        <w:t xml:space="preserve">Part 2: </w:t>
      </w:r>
      <w:bookmarkStart w:id="0" w:name="_GoBack"/>
      <w:bookmarkEnd w:id="0"/>
    </w:p>
    <w:p w:rsidR="003E36B5" w:rsidRDefault="003E36B5" w:rsidP="003E36B5">
      <w:pPr>
        <w:tabs>
          <w:tab w:val="left" w:pos="2130"/>
        </w:tabs>
      </w:pPr>
      <w:r>
        <w:rPr>
          <w:noProof/>
          <w:lang w:eastAsia="en-IE"/>
        </w:rPr>
        <w:drawing>
          <wp:inline distT="0" distB="0" distL="0" distR="0">
            <wp:extent cx="4344006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B5" w:rsidRDefault="003E36B5" w:rsidP="003E36B5">
      <w:pPr>
        <w:tabs>
          <w:tab w:val="left" w:pos="2130"/>
        </w:tabs>
      </w:pPr>
    </w:p>
    <w:p w:rsidR="00EF5F31" w:rsidRDefault="00EF5F31">
      <w:r>
        <w:t>Step 1: start the program</w:t>
      </w:r>
    </w:p>
    <w:p w:rsidR="00EF5F31" w:rsidRDefault="00EF5F31">
      <w:r>
        <w:t>Step 2: ask the user to input their result</w:t>
      </w:r>
    </w:p>
    <w:p w:rsidR="00EF5F31" w:rsidRDefault="00EF5F31">
      <w:r>
        <w:t xml:space="preserve">Step 3: store the users input to variable </w:t>
      </w:r>
      <w:proofErr w:type="spellStart"/>
      <w:r>
        <w:t>int</w:t>
      </w:r>
      <w:proofErr w:type="spellEnd"/>
      <w:r>
        <w:t xml:space="preserve"> result</w:t>
      </w:r>
    </w:p>
    <w:p w:rsidR="00EF5F31" w:rsidRDefault="00EF5F31">
      <w:r>
        <w:t xml:space="preserve">Step 4: test the condition </w:t>
      </w:r>
      <w:proofErr w:type="gramStart"/>
      <w:r>
        <w:t>If</w:t>
      </w:r>
      <w:proofErr w:type="gramEnd"/>
      <w:r>
        <w:t xml:space="preserve"> the result is greater than 50 then…</w:t>
      </w:r>
    </w:p>
    <w:p w:rsidR="00EF5F31" w:rsidRDefault="00EF5F31">
      <w:r>
        <w:t>Step5: print “Pass!” and end program</w:t>
      </w:r>
    </w:p>
    <w:p w:rsidR="00EF5F31" w:rsidRDefault="00EF5F31">
      <w:r>
        <w:t>Step 6:</w:t>
      </w:r>
      <w:r w:rsidRPr="00EF5F31">
        <w:t xml:space="preserve"> </w:t>
      </w:r>
      <w:r>
        <w:t xml:space="preserve">test the condition If the result is </w:t>
      </w:r>
      <w:proofErr w:type="spellStart"/>
      <w:r>
        <w:t>lessr</w:t>
      </w:r>
      <w:proofErr w:type="spellEnd"/>
      <w:r>
        <w:t xml:space="preserve"> than 50 then…</w:t>
      </w:r>
    </w:p>
    <w:p w:rsidR="00EF5F31" w:rsidRDefault="00EF5F31">
      <w:r>
        <w:t>Step 7: print “Fail” and end program</w:t>
      </w:r>
      <w:r>
        <w:br w:type="page"/>
      </w:r>
    </w:p>
    <w:p w:rsidR="00EF5F31" w:rsidRDefault="00EF5F31" w:rsidP="003E36B5">
      <w:pPr>
        <w:tabs>
          <w:tab w:val="left" w:pos="2130"/>
        </w:tabs>
      </w:pPr>
    </w:p>
    <w:p w:rsidR="003E36B5" w:rsidRDefault="003E36B5" w:rsidP="003E36B5">
      <w:pPr>
        <w:tabs>
          <w:tab w:val="left" w:pos="2130"/>
        </w:tabs>
      </w:pPr>
      <w:r>
        <w:t>Part 3:</w:t>
      </w:r>
    </w:p>
    <w:p w:rsidR="006F5886" w:rsidRPr="00076AEE" w:rsidRDefault="005F75DB" w:rsidP="003E36B5">
      <w:pPr>
        <w:tabs>
          <w:tab w:val="left" w:pos="2130"/>
        </w:tabs>
        <w:rPr>
          <w:color w:val="FF0000"/>
        </w:rPr>
      </w:pPr>
      <w:r w:rsidRPr="00076AEE">
        <w:rPr>
          <w:color w:val="FF0000"/>
        </w:rPr>
        <w:t>Question 14</w:t>
      </w:r>
      <w:r w:rsidR="00076AEE" w:rsidRPr="00076AEE">
        <w:rPr>
          <w:color w:val="FF0000"/>
        </w:rPr>
        <w:t xml:space="preserve"> [TO SCALE WITH LANES IN QUESTION 14 FOLDER]</w:t>
      </w:r>
    </w:p>
    <w:p w:rsidR="005F75DB" w:rsidRDefault="005F75DB" w:rsidP="003E36B5">
      <w:pPr>
        <w:tabs>
          <w:tab w:val="left" w:pos="2130"/>
        </w:tabs>
      </w:pPr>
      <w:r>
        <w:rPr>
          <w:noProof/>
          <w:lang w:eastAsia="en-IE"/>
        </w:rPr>
        <w:drawing>
          <wp:inline distT="0" distB="0" distL="0" distR="0">
            <wp:extent cx="5731510" cy="3655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86" w:rsidRDefault="006F5886" w:rsidP="003E36B5">
      <w:pPr>
        <w:tabs>
          <w:tab w:val="left" w:pos="2130"/>
        </w:tabs>
      </w:pPr>
      <w:r>
        <w:t>Question 15</w:t>
      </w:r>
    </w:p>
    <w:p w:rsidR="006F5886" w:rsidRDefault="006F5886" w:rsidP="003E36B5">
      <w:pPr>
        <w:tabs>
          <w:tab w:val="left" w:pos="2130"/>
        </w:tabs>
      </w:pPr>
      <w:r>
        <w:rPr>
          <w:noProof/>
          <w:lang w:eastAsia="en-IE"/>
        </w:rPr>
        <w:drawing>
          <wp:inline distT="0" distB="0" distL="0" distR="0">
            <wp:extent cx="37052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</w:p>
    <w:p w:rsidR="006F5886" w:rsidRDefault="006F5886" w:rsidP="003E36B5">
      <w:pPr>
        <w:tabs>
          <w:tab w:val="left" w:pos="2130"/>
        </w:tabs>
      </w:pPr>
      <w:r>
        <w:t>Question 16</w:t>
      </w:r>
    </w:p>
    <w:p w:rsidR="006F5886" w:rsidRDefault="006F5886" w:rsidP="003E36B5">
      <w:pPr>
        <w:tabs>
          <w:tab w:val="left" w:pos="2130"/>
        </w:tabs>
      </w:pPr>
      <w:r>
        <w:rPr>
          <w:noProof/>
          <w:lang w:eastAsia="en-IE"/>
        </w:rPr>
        <w:drawing>
          <wp:inline distT="0" distB="0" distL="0" distR="0">
            <wp:extent cx="3743847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86" w:rsidRDefault="006F5886" w:rsidP="006F5886">
      <w:pPr>
        <w:tabs>
          <w:tab w:val="left" w:pos="6780"/>
        </w:tabs>
      </w:pPr>
      <w:r>
        <w:tab/>
      </w:r>
    </w:p>
    <w:p w:rsidR="006F5886" w:rsidRDefault="006F5886" w:rsidP="006F5886">
      <w:pPr>
        <w:tabs>
          <w:tab w:val="left" w:pos="6780"/>
        </w:tabs>
      </w:pPr>
      <w:r>
        <w:t>Question 17</w:t>
      </w:r>
    </w:p>
    <w:p w:rsidR="006F5886" w:rsidRDefault="00091EC2" w:rsidP="006F5886">
      <w:pPr>
        <w:tabs>
          <w:tab w:val="left" w:pos="6780"/>
        </w:tabs>
      </w:pPr>
      <w:r>
        <w:rPr>
          <w:noProof/>
          <w:lang w:eastAsia="en-IE"/>
        </w:rPr>
        <w:drawing>
          <wp:inline distT="0" distB="0" distL="0" distR="0">
            <wp:extent cx="5731510" cy="4764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86" w:rsidRDefault="00091EC2" w:rsidP="006F5886">
      <w:pPr>
        <w:tabs>
          <w:tab w:val="left" w:pos="6780"/>
        </w:tabs>
      </w:pPr>
      <w:r>
        <w:t>Question 18</w:t>
      </w:r>
    </w:p>
    <w:p w:rsidR="00091EC2" w:rsidRDefault="00421619" w:rsidP="006F5886">
      <w:pPr>
        <w:tabs>
          <w:tab w:val="left" w:pos="6780"/>
        </w:tabs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0FD0B5" wp14:editId="1CC6ADA3">
            <wp:simplePos x="0" y="0"/>
            <wp:positionH relativeFrom="column">
              <wp:posOffset>3143250</wp:posOffset>
            </wp:positionH>
            <wp:positionV relativeFrom="paragraph">
              <wp:posOffset>3590925</wp:posOffset>
            </wp:positionV>
            <wp:extent cx="3000794" cy="4763165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EC2">
        <w:rPr>
          <w:noProof/>
          <w:lang w:eastAsia="en-IE"/>
        </w:rPr>
        <w:drawing>
          <wp:inline distT="0" distB="0" distL="0" distR="0" wp14:anchorId="574D0A02" wp14:editId="4185C831">
            <wp:extent cx="3000794" cy="5172797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C2" w:rsidRDefault="00091EC2" w:rsidP="00091EC2">
      <w:pPr>
        <w:tabs>
          <w:tab w:val="left" w:pos="5895"/>
        </w:tabs>
      </w:pPr>
      <w:r>
        <w:tab/>
      </w:r>
    </w:p>
    <w:p w:rsidR="00091EC2" w:rsidRDefault="00091EC2" w:rsidP="00091EC2">
      <w:pPr>
        <w:tabs>
          <w:tab w:val="left" w:pos="5895"/>
        </w:tabs>
      </w:pPr>
    </w:p>
    <w:p w:rsidR="00421619" w:rsidRDefault="00421619" w:rsidP="00091EC2">
      <w:pPr>
        <w:tabs>
          <w:tab w:val="left" w:pos="5895"/>
        </w:tabs>
      </w:pPr>
    </w:p>
    <w:p w:rsidR="00421619" w:rsidRDefault="00421619" w:rsidP="00421619">
      <w:pPr>
        <w:tabs>
          <w:tab w:val="left" w:pos="1830"/>
        </w:tabs>
      </w:pPr>
      <w:r>
        <w:tab/>
        <w:t>Question 19 &gt;</w:t>
      </w:r>
    </w:p>
    <w:p w:rsidR="00421619" w:rsidRPr="00421619" w:rsidRDefault="00421619" w:rsidP="00421619"/>
    <w:p w:rsidR="00421619" w:rsidRPr="00421619" w:rsidRDefault="00421619" w:rsidP="00421619"/>
    <w:p w:rsidR="00421619" w:rsidRPr="00421619" w:rsidRDefault="00421619" w:rsidP="00421619"/>
    <w:p w:rsidR="00421619" w:rsidRPr="00421619" w:rsidRDefault="00421619" w:rsidP="00421619"/>
    <w:p w:rsidR="00421619" w:rsidRPr="00421619" w:rsidRDefault="00421619" w:rsidP="00421619"/>
    <w:p w:rsidR="00421619" w:rsidRPr="00421619" w:rsidRDefault="00421619" w:rsidP="00421619"/>
    <w:p w:rsidR="00421619" w:rsidRDefault="00421619" w:rsidP="00421619"/>
    <w:p w:rsidR="00421619" w:rsidRDefault="00421619" w:rsidP="00421619">
      <w:pPr>
        <w:tabs>
          <w:tab w:val="left" w:pos="3165"/>
        </w:tabs>
      </w:pPr>
      <w:r>
        <w:tab/>
      </w:r>
    </w:p>
    <w:p w:rsidR="00421619" w:rsidRDefault="00421619" w:rsidP="00421619">
      <w:pPr>
        <w:tabs>
          <w:tab w:val="left" w:pos="3165"/>
        </w:tabs>
      </w:pPr>
      <w:r>
        <w:t>Question 20</w:t>
      </w:r>
    </w:p>
    <w:p w:rsidR="00421619" w:rsidRPr="00421619" w:rsidRDefault="00421619" w:rsidP="00421619">
      <w:pPr>
        <w:tabs>
          <w:tab w:val="left" w:pos="3165"/>
        </w:tabs>
      </w:pPr>
      <w:r>
        <w:rPr>
          <w:noProof/>
          <w:lang w:eastAsia="en-IE"/>
        </w:rPr>
        <w:drawing>
          <wp:inline distT="0" distB="0" distL="0" distR="0">
            <wp:extent cx="3305636" cy="48393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19" w:rsidRPr="0042161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B5" w:rsidRDefault="003E36B5" w:rsidP="00F73AD9">
      <w:pPr>
        <w:spacing w:after="0" w:line="240" w:lineRule="auto"/>
      </w:pPr>
      <w:r>
        <w:separator/>
      </w:r>
    </w:p>
  </w:endnote>
  <w:endnote w:type="continuationSeparator" w:id="0">
    <w:p w:rsidR="003E36B5" w:rsidRDefault="003E36B5" w:rsidP="00F7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F73AD9">
    <w:pPr>
      <w:pStyle w:val="Footer"/>
    </w:pPr>
    <w:r>
      <w:t>C15708709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B6592E">
      <w:rPr>
        <w:noProof/>
      </w:rPr>
      <w:t>13/10/2015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B5" w:rsidRDefault="003E36B5" w:rsidP="00F73AD9">
      <w:pPr>
        <w:spacing w:after="0" w:line="240" w:lineRule="auto"/>
      </w:pPr>
      <w:r>
        <w:separator/>
      </w:r>
    </w:p>
  </w:footnote>
  <w:footnote w:type="continuationSeparator" w:id="0">
    <w:p w:rsidR="003E36B5" w:rsidRDefault="003E36B5" w:rsidP="00F7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3E36B5">
    <w:pPr>
      <w:pStyle w:val="Header"/>
    </w:pPr>
    <w:r>
      <w:t xml:space="preserve">Program Design </w:t>
    </w:r>
    <w:r>
      <w:tab/>
      <w:t>Lab Exercise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B5"/>
    <w:rsid w:val="00076AEE"/>
    <w:rsid w:val="00091EC2"/>
    <w:rsid w:val="003E36B5"/>
    <w:rsid w:val="00421619"/>
    <w:rsid w:val="005F75DB"/>
    <w:rsid w:val="006F5886"/>
    <w:rsid w:val="00B22F94"/>
    <w:rsid w:val="00B6592E"/>
    <w:rsid w:val="00E47E31"/>
    <w:rsid w:val="00EF5F31"/>
    <w:rsid w:val="00F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5C65F63-A245-46F0-8ED7-FDAFD948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AD9"/>
  </w:style>
  <w:style w:type="paragraph" w:styleId="Footer">
    <w:name w:val="footer"/>
    <w:basedOn w:val="Normal"/>
    <w:link w:val="Foot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AD9"/>
  </w:style>
  <w:style w:type="character" w:styleId="Hyperlink">
    <w:name w:val="Hyperlink"/>
    <w:basedOn w:val="DefaultParagraphFont"/>
    <w:uiPriority w:val="99"/>
    <w:unhideWhenUsed/>
    <w:rsid w:val="00F73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ear%201\Semester%201\Program%20Design\program%20design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 design assignments</Template>
  <TotalTime>123</TotalTime>
  <Pages>6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Strong</dc:creator>
  <cp:keywords/>
  <dc:description/>
  <cp:lastModifiedBy>Laura Bermingham</cp:lastModifiedBy>
  <cp:revision>5</cp:revision>
  <dcterms:created xsi:type="dcterms:W3CDTF">2015-10-12T16:05:00Z</dcterms:created>
  <dcterms:modified xsi:type="dcterms:W3CDTF">2015-10-13T16:13:00Z</dcterms:modified>
</cp:coreProperties>
</file>